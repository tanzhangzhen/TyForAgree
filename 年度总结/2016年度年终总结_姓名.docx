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768" w:rsidRDefault="0032428D" w:rsidP="0021500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</w:t>
      </w:r>
      <w:r w:rsidR="00215006" w:rsidRPr="00215006">
        <w:rPr>
          <w:rFonts w:hint="eastAsia"/>
          <w:sz w:val="32"/>
          <w:szCs w:val="32"/>
        </w:rPr>
        <w:t>年度</w:t>
      </w:r>
      <w:r w:rsidR="00C73A7E">
        <w:rPr>
          <w:rFonts w:hint="eastAsia"/>
          <w:sz w:val="32"/>
          <w:szCs w:val="32"/>
        </w:rPr>
        <w:t>_</w:t>
      </w:r>
      <w:r w:rsidR="00C73A7E">
        <w:rPr>
          <w:rFonts w:hint="eastAsia"/>
          <w:sz w:val="32"/>
          <w:szCs w:val="32"/>
        </w:rPr>
        <w:t>张三</w:t>
      </w:r>
      <w:r w:rsidR="00C73A7E">
        <w:rPr>
          <w:rFonts w:hint="eastAsia"/>
          <w:sz w:val="32"/>
          <w:szCs w:val="32"/>
        </w:rPr>
        <w:t>_</w:t>
      </w:r>
      <w:r w:rsidR="00215006" w:rsidRPr="00215006">
        <w:rPr>
          <w:rFonts w:hint="eastAsia"/>
          <w:sz w:val="32"/>
          <w:szCs w:val="32"/>
        </w:rPr>
        <w:t>年终总结（模板）</w:t>
      </w:r>
    </w:p>
    <w:p w:rsidR="00215006" w:rsidRDefault="00215006" w:rsidP="00215006">
      <w:pPr>
        <w:jc w:val="left"/>
        <w:rPr>
          <w:szCs w:val="21"/>
        </w:rPr>
      </w:pPr>
    </w:p>
    <w:p w:rsidR="00215006" w:rsidRDefault="0032428D" w:rsidP="0021500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2016</w:t>
      </w:r>
      <w:r w:rsidR="00215006">
        <w:rPr>
          <w:rFonts w:hint="eastAsia"/>
          <w:sz w:val="30"/>
          <w:szCs w:val="30"/>
        </w:rPr>
        <w:t>主要工作成果描述</w:t>
      </w:r>
    </w:p>
    <w:p w:rsidR="00215006" w:rsidRPr="00C73A7E" w:rsidRDefault="00215006" w:rsidP="00215006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</w:t>
      </w:r>
      <w:r w:rsidRPr="00C73A7E">
        <w:rPr>
          <w:rFonts w:hint="eastAsia"/>
          <w:i/>
          <w:color w:val="548DD4"/>
        </w:rPr>
        <w:t>请详细描述</w:t>
      </w:r>
      <w:r w:rsidRPr="00C73A7E">
        <w:rPr>
          <w:rFonts w:hint="eastAsia"/>
          <w:i/>
          <w:color w:val="548DD4"/>
        </w:rPr>
        <w:t>XX</w:t>
      </w:r>
      <w:r w:rsidRPr="00C73A7E">
        <w:rPr>
          <w:rFonts w:hint="eastAsia"/>
          <w:i/>
          <w:color w:val="548DD4"/>
        </w:rPr>
        <w:t>月</w:t>
      </w:r>
      <w:r w:rsidRPr="00C73A7E">
        <w:rPr>
          <w:rFonts w:hint="eastAsia"/>
          <w:i/>
          <w:color w:val="548DD4"/>
        </w:rPr>
        <w:t>XX</w:t>
      </w:r>
      <w:r w:rsidRPr="00C73A7E">
        <w:rPr>
          <w:rFonts w:hint="eastAsia"/>
          <w:i/>
          <w:color w:val="548DD4"/>
        </w:rPr>
        <w:t>日至</w:t>
      </w:r>
      <w:r w:rsidRPr="00C73A7E">
        <w:rPr>
          <w:rFonts w:hint="eastAsia"/>
          <w:i/>
          <w:color w:val="548DD4"/>
        </w:rPr>
        <w:t>-XX</w:t>
      </w:r>
      <w:r w:rsidRPr="00C73A7E">
        <w:rPr>
          <w:rFonts w:hint="eastAsia"/>
          <w:i/>
          <w:color w:val="548DD4"/>
        </w:rPr>
        <w:t>月</w:t>
      </w:r>
      <w:r w:rsidRPr="00C73A7E">
        <w:rPr>
          <w:rFonts w:hint="eastAsia"/>
          <w:i/>
          <w:color w:val="548DD4"/>
        </w:rPr>
        <w:t>XX</w:t>
      </w:r>
      <w:r w:rsidRPr="00C73A7E">
        <w:rPr>
          <w:rFonts w:hint="eastAsia"/>
          <w:i/>
          <w:color w:val="548DD4"/>
        </w:rPr>
        <w:t>日，参与哪些项目，项目是否上线；是否存在延期，如存在，列举延迟原因；是否达到质量目标，如未达到，列举未达到原因；用户反应是否达到预期，如未达到，有哪些目标存在偏离</w:t>
      </w:r>
      <w:r w:rsidR="00FE1C6B" w:rsidRPr="00C73A7E">
        <w:rPr>
          <w:rFonts w:hint="eastAsia"/>
          <w:i/>
          <w:color w:val="548DD4"/>
        </w:rPr>
        <w:t>，是什么原因造成的</w:t>
      </w:r>
      <w:r w:rsidRPr="00C73A7E">
        <w:rPr>
          <w:rFonts w:hint="eastAsia"/>
          <w:i/>
          <w:color w:val="548DD4"/>
        </w:rPr>
        <w:t>；</w:t>
      </w:r>
      <w:r w:rsidRPr="00C73A7E">
        <w:rPr>
          <w:rFonts w:hint="eastAsia"/>
          <w:i/>
          <w:color w:val="548DD4"/>
        </w:rPr>
        <w:t>&gt;</w:t>
      </w:r>
    </w:p>
    <w:p w:rsidR="00215006" w:rsidRPr="00C73A7E" w:rsidRDefault="00215006" w:rsidP="00215006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</w:t>
      </w:r>
      <w:r w:rsidRPr="00C73A7E">
        <w:rPr>
          <w:rFonts w:hint="eastAsia"/>
          <w:i/>
          <w:color w:val="548DD4"/>
        </w:rPr>
        <w:t>该部分不要求全部列举个人的项目完成情况，如果在工作中完成了部分创新型事务</w:t>
      </w:r>
      <w:r w:rsidR="00FE1C6B" w:rsidRPr="00C73A7E">
        <w:rPr>
          <w:rFonts w:hint="eastAsia"/>
          <w:i/>
          <w:color w:val="548DD4"/>
        </w:rPr>
        <w:t>或帮助他人完成一些改进型措施</w:t>
      </w:r>
      <w:r w:rsidRPr="00C73A7E">
        <w:rPr>
          <w:rFonts w:hint="eastAsia"/>
          <w:i/>
          <w:color w:val="548DD4"/>
        </w:rPr>
        <w:t>，也请详细列举</w:t>
      </w:r>
      <w:r w:rsidRPr="00C73A7E">
        <w:rPr>
          <w:rFonts w:hint="eastAsia"/>
          <w:i/>
          <w:color w:val="548DD4"/>
        </w:rPr>
        <w:t>&gt;</w:t>
      </w:r>
    </w:p>
    <w:p w:rsidR="00215006" w:rsidRDefault="00215006" w:rsidP="0021500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个人总结</w:t>
      </w:r>
    </w:p>
    <w:p w:rsidR="00215006" w:rsidRDefault="00215006" w:rsidP="00215006">
      <w:pPr>
        <w:pStyle w:val="2"/>
        <w:rPr>
          <w:sz w:val="30"/>
          <w:szCs w:val="30"/>
        </w:rPr>
      </w:pPr>
      <w:r w:rsidRPr="00215006">
        <w:rPr>
          <w:rFonts w:hint="eastAsia"/>
          <w:sz w:val="30"/>
          <w:szCs w:val="30"/>
        </w:rPr>
        <w:t>技术目标的完成情况</w:t>
      </w:r>
    </w:p>
    <w:p w:rsidR="00215006" w:rsidRPr="00C73A7E" w:rsidRDefault="00215006" w:rsidP="00215006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&lt;201</w:t>
      </w:r>
      <w:r w:rsidR="0032428D">
        <w:rPr>
          <w:rFonts w:hint="eastAsia"/>
          <w:i/>
          <w:color w:val="548DD4"/>
        </w:rPr>
        <w:t>6</w:t>
      </w:r>
      <w:r w:rsidRPr="00C73A7E">
        <w:rPr>
          <w:rFonts w:hint="eastAsia"/>
          <w:i/>
          <w:color w:val="548DD4"/>
        </w:rPr>
        <w:t>年初对个人制定了哪些技术目标，是否达到了预期，如未达到，说明未达到的原因</w:t>
      </w:r>
      <w:r w:rsidRPr="00C73A7E">
        <w:rPr>
          <w:rFonts w:hint="eastAsia"/>
          <w:i/>
          <w:color w:val="548DD4"/>
        </w:rPr>
        <w:t xml:space="preserve"> &gt;</w:t>
      </w:r>
    </w:p>
    <w:p w:rsidR="00215006" w:rsidRDefault="00215006" w:rsidP="00215006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业务</w:t>
      </w:r>
      <w:r w:rsidRPr="00215006">
        <w:rPr>
          <w:rFonts w:hint="eastAsia"/>
          <w:sz w:val="30"/>
          <w:szCs w:val="30"/>
        </w:rPr>
        <w:t>目标的完成情况</w:t>
      </w:r>
    </w:p>
    <w:p w:rsidR="00215006" w:rsidRPr="00C73A7E" w:rsidRDefault="00215006" w:rsidP="00215006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&lt;201</w:t>
      </w:r>
      <w:r w:rsidR="0032428D">
        <w:rPr>
          <w:rFonts w:hint="eastAsia"/>
          <w:i/>
          <w:color w:val="548DD4"/>
        </w:rPr>
        <w:t>6</w:t>
      </w:r>
      <w:r w:rsidRPr="00C73A7E">
        <w:rPr>
          <w:rFonts w:hint="eastAsia"/>
          <w:i/>
          <w:color w:val="548DD4"/>
        </w:rPr>
        <w:t>年初对个人制定了哪些业务目标，是否达到了预期，如未达到，说明未达到的原因</w:t>
      </w:r>
      <w:r w:rsidRPr="00C73A7E">
        <w:rPr>
          <w:rFonts w:hint="eastAsia"/>
          <w:i/>
          <w:color w:val="548DD4"/>
        </w:rPr>
        <w:t xml:space="preserve"> &gt;</w:t>
      </w:r>
    </w:p>
    <w:p w:rsidR="00215006" w:rsidRDefault="00215006" w:rsidP="00215006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其他</w:t>
      </w:r>
      <w:r w:rsidRPr="00215006">
        <w:rPr>
          <w:rFonts w:hint="eastAsia"/>
          <w:sz w:val="30"/>
          <w:szCs w:val="30"/>
        </w:rPr>
        <w:t>目标的完成情况</w:t>
      </w:r>
    </w:p>
    <w:p w:rsidR="00215006" w:rsidRDefault="00215006" w:rsidP="00215006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&lt;201</w:t>
      </w:r>
      <w:r w:rsidR="0032428D">
        <w:rPr>
          <w:rFonts w:hint="eastAsia"/>
          <w:i/>
          <w:color w:val="548DD4"/>
        </w:rPr>
        <w:t>6</w:t>
      </w:r>
      <w:r w:rsidRPr="00C73A7E">
        <w:rPr>
          <w:rFonts w:hint="eastAsia"/>
          <w:i/>
          <w:color w:val="548DD4"/>
        </w:rPr>
        <w:t>年初对个人制定了哪些业务目标，是否达到了预期，如未达到，说明未达到的原因</w:t>
      </w:r>
      <w:r w:rsidRPr="00C73A7E">
        <w:rPr>
          <w:rFonts w:hint="eastAsia"/>
          <w:i/>
          <w:color w:val="548DD4"/>
        </w:rPr>
        <w:t xml:space="preserve"> &gt;</w:t>
      </w:r>
    </w:p>
    <w:p w:rsidR="002A7AB8" w:rsidRDefault="002A7AB8" w:rsidP="002A7AB8">
      <w:pPr>
        <w:pStyle w:val="2"/>
        <w:rPr>
          <w:sz w:val="30"/>
          <w:szCs w:val="30"/>
        </w:rPr>
      </w:pPr>
      <w:r w:rsidRPr="002A7AB8">
        <w:rPr>
          <w:rFonts w:hint="eastAsia"/>
          <w:sz w:val="30"/>
          <w:szCs w:val="30"/>
        </w:rPr>
        <w:t>个人自评</w:t>
      </w:r>
    </w:p>
    <w:p w:rsidR="002A7AB8" w:rsidRPr="002A7AB8" w:rsidRDefault="002A7AB8" w:rsidP="002A7AB8">
      <w:r w:rsidRPr="00C73A7E">
        <w:rPr>
          <w:rFonts w:hint="eastAsia"/>
          <w:i/>
          <w:color w:val="548DD4"/>
        </w:rPr>
        <w:t>&lt;</w:t>
      </w:r>
      <w:r>
        <w:rPr>
          <w:rFonts w:hint="eastAsia"/>
          <w:i/>
          <w:color w:val="548DD4"/>
        </w:rPr>
        <w:t>如上述部分不能准确概括个人总结的情况，可在个人自评部分进行展开</w:t>
      </w:r>
      <w:r w:rsidRPr="00C73A7E">
        <w:rPr>
          <w:rFonts w:hint="eastAsia"/>
          <w:i/>
          <w:color w:val="548DD4"/>
        </w:rPr>
        <w:t>&gt;</w:t>
      </w:r>
    </w:p>
    <w:p w:rsidR="00FE1C6B" w:rsidRDefault="00FE1C6B" w:rsidP="00FE1C6B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团队总结</w:t>
      </w:r>
    </w:p>
    <w:p w:rsidR="00FE1C6B" w:rsidRDefault="00FE1C6B" w:rsidP="00FE1C6B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团队工作完成情况</w:t>
      </w:r>
    </w:p>
    <w:p w:rsidR="00FE1C6B" w:rsidRPr="00C73A7E" w:rsidRDefault="00FE1C6B" w:rsidP="00FE1C6B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&lt;201</w:t>
      </w:r>
      <w:r w:rsidR="0032428D">
        <w:rPr>
          <w:rFonts w:hint="eastAsia"/>
          <w:i/>
          <w:color w:val="548DD4"/>
        </w:rPr>
        <w:t>6</w:t>
      </w:r>
      <w:r w:rsidRPr="00C73A7E">
        <w:rPr>
          <w:rFonts w:hint="eastAsia"/>
          <w:i/>
          <w:color w:val="548DD4"/>
        </w:rPr>
        <w:t>年度，所在团队月均人数为</w:t>
      </w:r>
      <w:r w:rsidRPr="00C73A7E">
        <w:rPr>
          <w:rFonts w:hint="eastAsia"/>
          <w:i/>
          <w:color w:val="548DD4"/>
        </w:rPr>
        <w:t>XX</w:t>
      </w:r>
      <w:r w:rsidRPr="00C73A7E">
        <w:rPr>
          <w:rFonts w:hint="eastAsia"/>
          <w:i/>
          <w:color w:val="548DD4"/>
        </w:rPr>
        <w:t>名，全年总计完成项目或任务</w:t>
      </w:r>
      <w:r w:rsidRPr="00C73A7E">
        <w:rPr>
          <w:rFonts w:hint="eastAsia"/>
          <w:i/>
          <w:color w:val="548DD4"/>
        </w:rPr>
        <w:t>XX</w:t>
      </w:r>
      <w:proofErr w:type="gramStart"/>
      <w:r w:rsidRPr="00C73A7E">
        <w:rPr>
          <w:rFonts w:hint="eastAsia"/>
          <w:i/>
          <w:color w:val="548DD4"/>
        </w:rPr>
        <w:t>个</w:t>
      </w:r>
      <w:proofErr w:type="gramEnd"/>
      <w:r w:rsidRPr="00C73A7E">
        <w:rPr>
          <w:rFonts w:hint="eastAsia"/>
          <w:i/>
          <w:color w:val="548DD4"/>
        </w:rPr>
        <w:t>，折合工作量</w:t>
      </w:r>
      <w:r w:rsidRPr="00C73A7E">
        <w:rPr>
          <w:rFonts w:hint="eastAsia"/>
          <w:i/>
          <w:color w:val="548DD4"/>
        </w:rPr>
        <w:t>XX</w:t>
      </w:r>
      <w:r w:rsidRPr="00C73A7E">
        <w:rPr>
          <w:rFonts w:hint="eastAsia"/>
          <w:i/>
          <w:color w:val="548DD4"/>
        </w:rPr>
        <w:t>人月，</w:t>
      </w:r>
      <w:r w:rsidRPr="00C73A7E">
        <w:rPr>
          <w:rFonts w:hint="eastAsia"/>
          <w:i/>
          <w:color w:val="548DD4"/>
        </w:rPr>
        <w:t>XX</w:t>
      </w:r>
      <w:r w:rsidRPr="00C73A7E">
        <w:rPr>
          <w:rFonts w:hint="eastAsia"/>
          <w:i/>
          <w:color w:val="548DD4"/>
        </w:rPr>
        <w:t>项达到预期效果，期间</w:t>
      </w:r>
      <w:r w:rsidRPr="00C73A7E">
        <w:rPr>
          <w:rFonts w:hint="eastAsia"/>
          <w:i/>
          <w:color w:val="548DD4"/>
        </w:rPr>
        <w:t>XX</w:t>
      </w:r>
      <w:r w:rsidRPr="00C73A7E">
        <w:rPr>
          <w:rFonts w:hint="eastAsia"/>
          <w:i/>
          <w:color w:val="548DD4"/>
        </w:rPr>
        <w:t>项任务出现重大测试缺陷及重大生产事故（账务问题，</w:t>
      </w:r>
      <w:r w:rsidRPr="00C73A7E">
        <w:rPr>
          <w:rFonts w:hint="eastAsia"/>
          <w:i/>
          <w:color w:val="548DD4"/>
        </w:rPr>
        <w:lastRenderedPageBreak/>
        <w:t>银行停业，客户投诉等）；达到预期效果的项目</w:t>
      </w:r>
      <w:proofErr w:type="gramStart"/>
      <w:r w:rsidRPr="00C73A7E">
        <w:rPr>
          <w:rFonts w:hint="eastAsia"/>
          <w:i/>
          <w:color w:val="548DD4"/>
        </w:rPr>
        <w:t>请总结</w:t>
      </w:r>
      <w:proofErr w:type="gramEnd"/>
      <w:r w:rsidRPr="00C73A7E">
        <w:rPr>
          <w:rFonts w:hint="eastAsia"/>
          <w:i/>
          <w:color w:val="548DD4"/>
        </w:rPr>
        <w:t>一下项目成功的原因，如未达到预期效果，总结任务不完善的原因，对重大缺陷</w:t>
      </w:r>
      <w:r w:rsidR="0032428D">
        <w:rPr>
          <w:rFonts w:hint="eastAsia"/>
          <w:i/>
          <w:color w:val="548DD4"/>
        </w:rPr>
        <w:t>（</w:t>
      </w:r>
      <w:r w:rsidR="0032428D">
        <w:rPr>
          <w:rFonts w:hint="eastAsia"/>
          <w:i/>
          <w:color w:val="548DD4"/>
        </w:rPr>
        <w:t>AB</w:t>
      </w:r>
      <w:r w:rsidR="0032428D">
        <w:rPr>
          <w:rFonts w:hint="eastAsia"/>
          <w:i/>
          <w:color w:val="548DD4"/>
        </w:rPr>
        <w:t>级）</w:t>
      </w:r>
      <w:r w:rsidRPr="00C73A7E">
        <w:rPr>
          <w:rFonts w:hint="eastAsia"/>
          <w:i/>
          <w:color w:val="548DD4"/>
        </w:rPr>
        <w:t>及重大生产事故逐一分析原因</w:t>
      </w:r>
      <w:r w:rsidRPr="00C73A7E">
        <w:rPr>
          <w:rFonts w:hint="eastAsia"/>
          <w:i/>
          <w:color w:val="548DD4"/>
        </w:rPr>
        <w:t>&gt;</w:t>
      </w:r>
      <w:r w:rsidRPr="00C73A7E">
        <w:rPr>
          <w:rFonts w:hint="eastAsia"/>
          <w:i/>
          <w:color w:val="548DD4"/>
        </w:rPr>
        <w:t>。</w:t>
      </w:r>
    </w:p>
    <w:p w:rsidR="00FE1C6B" w:rsidRDefault="00FE1C6B" w:rsidP="00FE1C6B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管理目标完成情况</w:t>
      </w:r>
    </w:p>
    <w:p w:rsidR="00FE1C6B" w:rsidRPr="00C73A7E" w:rsidRDefault="00FE1C6B" w:rsidP="00FE1C6B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&lt;201</w:t>
      </w:r>
      <w:r w:rsidR="0032428D">
        <w:rPr>
          <w:rFonts w:hint="eastAsia"/>
          <w:i/>
          <w:color w:val="548DD4"/>
        </w:rPr>
        <w:t>6</w:t>
      </w:r>
      <w:r w:rsidRPr="00C73A7E">
        <w:rPr>
          <w:rFonts w:hint="eastAsia"/>
          <w:i/>
          <w:color w:val="548DD4"/>
        </w:rPr>
        <w:t>年初对团队制定了哪些业务目标，是否达到了预期，如未达到，说明未达到的原因</w:t>
      </w:r>
      <w:r w:rsidRPr="00C73A7E">
        <w:rPr>
          <w:rFonts w:hint="eastAsia"/>
          <w:i/>
          <w:color w:val="548DD4"/>
        </w:rPr>
        <w:t xml:space="preserve"> &gt;</w:t>
      </w:r>
    </w:p>
    <w:p w:rsidR="00FE1C6B" w:rsidRDefault="00FE1C6B" w:rsidP="00FE1C6B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人才培养目标完成情况</w:t>
      </w:r>
    </w:p>
    <w:p w:rsidR="00FE1C6B" w:rsidRPr="00C73A7E" w:rsidRDefault="00FE1C6B" w:rsidP="00FE1C6B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&lt;201</w:t>
      </w:r>
      <w:r w:rsidR="0032428D">
        <w:rPr>
          <w:rFonts w:hint="eastAsia"/>
          <w:i/>
          <w:color w:val="548DD4"/>
        </w:rPr>
        <w:t>6</w:t>
      </w:r>
      <w:r w:rsidRPr="00C73A7E">
        <w:rPr>
          <w:rFonts w:hint="eastAsia"/>
          <w:i/>
          <w:color w:val="548DD4"/>
        </w:rPr>
        <w:t>年初对团队制定了哪些人才培养目标，是否达到了预期，如未达到，说明未达到的原因</w:t>
      </w:r>
      <w:r w:rsidRPr="00C73A7E">
        <w:rPr>
          <w:rFonts w:hint="eastAsia"/>
          <w:i/>
          <w:color w:val="548DD4"/>
        </w:rPr>
        <w:t xml:space="preserve"> &gt;</w:t>
      </w:r>
    </w:p>
    <w:p w:rsidR="00FE1C6B" w:rsidRDefault="00FE1C6B" w:rsidP="00FE1C6B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其他</w:t>
      </w:r>
      <w:r w:rsidRPr="00215006">
        <w:rPr>
          <w:rFonts w:hint="eastAsia"/>
          <w:sz w:val="30"/>
          <w:szCs w:val="30"/>
        </w:rPr>
        <w:t>目标的完成情况</w:t>
      </w:r>
    </w:p>
    <w:p w:rsidR="00FE1C6B" w:rsidRPr="00C73A7E" w:rsidRDefault="00FE1C6B" w:rsidP="00FE1C6B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&lt;201</w:t>
      </w:r>
      <w:r w:rsidR="0032428D">
        <w:rPr>
          <w:rFonts w:hint="eastAsia"/>
          <w:i/>
          <w:color w:val="548DD4"/>
        </w:rPr>
        <w:t>6</w:t>
      </w:r>
      <w:r w:rsidRPr="00C73A7E">
        <w:rPr>
          <w:rFonts w:hint="eastAsia"/>
          <w:i/>
          <w:color w:val="548DD4"/>
        </w:rPr>
        <w:t>年初对团队制定了哪些其他目标，是否达到了预期，如未达到，说明未达到的原因</w:t>
      </w:r>
      <w:r w:rsidRPr="00C73A7E">
        <w:rPr>
          <w:rFonts w:hint="eastAsia"/>
          <w:i/>
          <w:color w:val="548DD4"/>
        </w:rPr>
        <w:t xml:space="preserve"> &gt;</w:t>
      </w:r>
    </w:p>
    <w:p w:rsidR="00FE1C6B" w:rsidRPr="00215006" w:rsidRDefault="00FE1C6B" w:rsidP="00FE1C6B"/>
    <w:p w:rsidR="00215006" w:rsidRPr="00C73A7E" w:rsidRDefault="00C73A7E" w:rsidP="00C73A7E">
      <w:pPr>
        <w:pStyle w:val="1"/>
        <w:rPr>
          <w:sz w:val="30"/>
          <w:szCs w:val="30"/>
        </w:rPr>
      </w:pPr>
      <w:r w:rsidRPr="00C73A7E">
        <w:rPr>
          <w:rFonts w:hint="eastAsia"/>
          <w:sz w:val="30"/>
          <w:szCs w:val="30"/>
        </w:rPr>
        <w:t>对公司的意见与建议</w:t>
      </w:r>
    </w:p>
    <w:p w:rsidR="00215006" w:rsidRDefault="00C73A7E" w:rsidP="00215006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&lt;201</w:t>
      </w:r>
      <w:r w:rsidR="00216E8F">
        <w:rPr>
          <w:rFonts w:hint="eastAsia"/>
          <w:i/>
          <w:color w:val="548DD4"/>
        </w:rPr>
        <w:t>6</w:t>
      </w:r>
      <w:bookmarkStart w:id="0" w:name="_GoBack"/>
      <w:bookmarkEnd w:id="0"/>
      <w:r w:rsidRPr="00C73A7E">
        <w:rPr>
          <w:rFonts w:hint="eastAsia"/>
          <w:i/>
          <w:color w:val="548DD4"/>
        </w:rPr>
        <w:t>年度哪些方面是公司做的不够好的地方，希望公司以何种方式改进</w:t>
      </w:r>
      <w:r w:rsidRPr="00C73A7E">
        <w:rPr>
          <w:rFonts w:hint="eastAsia"/>
          <w:i/>
          <w:color w:val="548DD4"/>
        </w:rPr>
        <w:t>&gt;</w:t>
      </w:r>
    </w:p>
    <w:p w:rsidR="00215006" w:rsidRPr="002A7AB8" w:rsidRDefault="002A7AB8" w:rsidP="00215006">
      <w:pPr>
        <w:rPr>
          <w:i/>
          <w:color w:val="548DD4"/>
        </w:rPr>
      </w:pPr>
      <w:r>
        <w:rPr>
          <w:rFonts w:hint="eastAsia"/>
          <w:i/>
          <w:color w:val="548DD4"/>
        </w:rPr>
        <w:t>&lt;</w:t>
      </w:r>
      <w:r>
        <w:rPr>
          <w:rFonts w:hint="eastAsia"/>
          <w:i/>
          <w:color w:val="548DD4"/>
        </w:rPr>
        <w:t>对公司的建议尽可能具体，如需要哪些人员的具体的帮助，可直接明确提出</w:t>
      </w:r>
      <w:r>
        <w:rPr>
          <w:rFonts w:hint="eastAsia"/>
          <w:i/>
          <w:color w:val="548DD4"/>
        </w:rPr>
        <w:t>&gt;</w:t>
      </w:r>
    </w:p>
    <w:p w:rsidR="00C73A7E" w:rsidRDefault="0032428D" w:rsidP="00C73A7E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2017</w:t>
      </w:r>
      <w:r w:rsidR="00C73A7E" w:rsidRPr="00C73A7E">
        <w:rPr>
          <w:rFonts w:hint="eastAsia"/>
          <w:sz w:val="30"/>
          <w:szCs w:val="30"/>
        </w:rPr>
        <w:t>年度目标</w:t>
      </w:r>
    </w:p>
    <w:p w:rsidR="00C73A7E" w:rsidRDefault="00C73A7E" w:rsidP="00C73A7E">
      <w:pPr>
        <w:pStyle w:val="2"/>
        <w:rPr>
          <w:sz w:val="30"/>
          <w:szCs w:val="30"/>
        </w:rPr>
      </w:pPr>
      <w:r w:rsidRPr="00C73A7E">
        <w:rPr>
          <w:rFonts w:hint="eastAsia"/>
          <w:sz w:val="30"/>
          <w:szCs w:val="30"/>
        </w:rPr>
        <w:t>个人目标</w:t>
      </w:r>
    </w:p>
    <w:p w:rsidR="00C73A7E" w:rsidRPr="00C73A7E" w:rsidRDefault="00C73A7E" w:rsidP="00C73A7E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</w:t>
      </w:r>
      <w:r w:rsidRPr="00C73A7E">
        <w:rPr>
          <w:rFonts w:hint="eastAsia"/>
          <w:i/>
          <w:color w:val="548DD4"/>
        </w:rPr>
        <w:t>结构上可以参考</w:t>
      </w:r>
      <w:r w:rsidRPr="00C73A7E">
        <w:rPr>
          <w:rFonts w:hint="eastAsia"/>
          <w:i/>
          <w:color w:val="548DD4"/>
        </w:rPr>
        <w:t>2.</w:t>
      </w:r>
      <w:r w:rsidRPr="00C73A7E">
        <w:rPr>
          <w:rFonts w:hint="eastAsia"/>
          <w:i/>
          <w:color w:val="548DD4"/>
        </w:rPr>
        <w:t>个人总结</w:t>
      </w:r>
      <w:r w:rsidRPr="00C73A7E">
        <w:rPr>
          <w:rFonts w:hint="eastAsia"/>
          <w:i/>
          <w:color w:val="548DD4"/>
        </w:rPr>
        <w:t>&gt;</w:t>
      </w:r>
    </w:p>
    <w:p w:rsidR="00C73A7E" w:rsidRDefault="00C73A7E" w:rsidP="00C73A7E">
      <w:pPr>
        <w:pStyle w:val="2"/>
        <w:rPr>
          <w:sz w:val="30"/>
          <w:szCs w:val="30"/>
        </w:rPr>
      </w:pPr>
      <w:r w:rsidRPr="00C73A7E">
        <w:rPr>
          <w:rFonts w:hint="eastAsia"/>
          <w:sz w:val="30"/>
          <w:szCs w:val="30"/>
        </w:rPr>
        <w:t>团队目标</w:t>
      </w:r>
    </w:p>
    <w:p w:rsidR="00C73A7E" w:rsidRPr="00C73A7E" w:rsidRDefault="00C73A7E" w:rsidP="00C73A7E">
      <w:pPr>
        <w:rPr>
          <w:i/>
          <w:color w:val="548DD4"/>
        </w:rPr>
      </w:pPr>
      <w:r w:rsidRPr="00C73A7E">
        <w:rPr>
          <w:rFonts w:hint="eastAsia"/>
          <w:i/>
          <w:color w:val="548DD4"/>
        </w:rPr>
        <w:t>&lt;</w:t>
      </w:r>
      <w:r w:rsidRPr="00C73A7E">
        <w:rPr>
          <w:rFonts w:hint="eastAsia"/>
          <w:i/>
          <w:color w:val="548DD4"/>
        </w:rPr>
        <w:t>结构上可以参考</w:t>
      </w:r>
      <w:r w:rsidRPr="00C73A7E">
        <w:rPr>
          <w:rFonts w:hint="eastAsia"/>
          <w:i/>
          <w:color w:val="548DD4"/>
        </w:rPr>
        <w:t>3.</w:t>
      </w:r>
      <w:r w:rsidRPr="00C73A7E">
        <w:rPr>
          <w:rFonts w:hint="eastAsia"/>
          <w:i/>
          <w:color w:val="548DD4"/>
        </w:rPr>
        <w:t>团队总结</w:t>
      </w:r>
      <w:r w:rsidRPr="00C73A7E">
        <w:rPr>
          <w:rFonts w:hint="eastAsia"/>
          <w:i/>
          <w:color w:val="548DD4"/>
        </w:rPr>
        <w:t>&gt;</w:t>
      </w:r>
    </w:p>
    <w:p w:rsidR="00C73A7E" w:rsidRPr="00C73A7E" w:rsidRDefault="00C73A7E" w:rsidP="00C73A7E"/>
    <w:sectPr w:rsidR="00C73A7E" w:rsidRPr="00C73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140" w:rsidRDefault="00502140" w:rsidP="0032428D">
      <w:r>
        <w:separator/>
      </w:r>
    </w:p>
  </w:endnote>
  <w:endnote w:type="continuationSeparator" w:id="0">
    <w:p w:rsidR="00502140" w:rsidRDefault="00502140" w:rsidP="0032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140" w:rsidRDefault="00502140" w:rsidP="0032428D">
      <w:r>
        <w:separator/>
      </w:r>
    </w:p>
  </w:footnote>
  <w:footnote w:type="continuationSeparator" w:id="0">
    <w:p w:rsidR="00502140" w:rsidRDefault="00502140" w:rsidP="00324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3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59"/>
    <w:rsid w:val="00215006"/>
    <w:rsid w:val="00216E8F"/>
    <w:rsid w:val="002A7AB8"/>
    <w:rsid w:val="0032428D"/>
    <w:rsid w:val="00502140"/>
    <w:rsid w:val="00C73A7E"/>
    <w:rsid w:val="00DC3359"/>
    <w:rsid w:val="00E15768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1500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00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500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500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500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500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500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500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500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006"/>
    <w:pPr>
      <w:ind w:firstLineChars="200" w:firstLine="420"/>
    </w:pPr>
  </w:style>
  <w:style w:type="character" w:customStyle="1" w:styleId="1Char">
    <w:name w:val="标题 1 Char"/>
    <w:link w:val="1"/>
    <w:uiPriority w:val="9"/>
    <w:rsid w:val="00215006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215006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semiHidden/>
    <w:rsid w:val="00215006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semiHidden/>
    <w:rsid w:val="0021500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15006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21500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215006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21500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15006"/>
    <w:rPr>
      <w:rFonts w:ascii="Cambria" w:eastAsia="宋体" w:hAnsi="Cambria" w:cs="Times New Roman"/>
      <w:szCs w:val="21"/>
    </w:rPr>
  </w:style>
  <w:style w:type="paragraph" w:styleId="a4">
    <w:name w:val="header"/>
    <w:basedOn w:val="a"/>
    <w:link w:val="Char"/>
    <w:uiPriority w:val="99"/>
    <w:unhideWhenUsed/>
    <w:rsid w:val="00324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428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4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428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1500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00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500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500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500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500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500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500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500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006"/>
    <w:pPr>
      <w:ind w:firstLineChars="200" w:firstLine="420"/>
    </w:pPr>
  </w:style>
  <w:style w:type="character" w:customStyle="1" w:styleId="1Char">
    <w:name w:val="标题 1 Char"/>
    <w:link w:val="1"/>
    <w:uiPriority w:val="9"/>
    <w:rsid w:val="00215006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215006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semiHidden/>
    <w:rsid w:val="00215006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semiHidden/>
    <w:rsid w:val="0021500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15006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21500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215006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21500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15006"/>
    <w:rPr>
      <w:rFonts w:ascii="Cambria" w:eastAsia="宋体" w:hAnsi="Cambria" w:cs="Times New Roman"/>
      <w:szCs w:val="21"/>
    </w:rPr>
  </w:style>
  <w:style w:type="paragraph" w:styleId="a4">
    <w:name w:val="header"/>
    <w:basedOn w:val="a"/>
    <w:link w:val="Char"/>
    <w:uiPriority w:val="99"/>
    <w:unhideWhenUsed/>
    <w:rsid w:val="00324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428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4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42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D201&#20107;&#19994;&#37096;_2014&#24180;&#24230;&#24180;&#32456;&#24635;&#32467;_&#22995;&#21517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D201事业部_2014年度年终总结_姓名1.dot</Template>
  <TotalTime>5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林大浩/赞同/合作团队/研发四处</cp:lastModifiedBy>
  <cp:revision>3</cp:revision>
  <dcterms:created xsi:type="dcterms:W3CDTF">2016-01-20T06:25:00Z</dcterms:created>
  <dcterms:modified xsi:type="dcterms:W3CDTF">2017-01-04T06:41:00Z</dcterms:modified>
</cp:coreProperties>
</file>